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80" w:tblpY="-38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3"/>
        <w:gridCol w:w="244"/>
        <w:gridCol w:w="7412"/>
      </w:tblGrid>
      <w:tr w:rsidR="00782E0D" w:rsidRPr="00782E0D" w14:paraId="293CD10D" w14:textId="77777777" w:rsidTr="0046264B">
        <w:trPr>
          <w:trHeight w:val="978"/>
        </w:trPr>
        <w:tc>
          <w:tcPr>
            <w:tcW w:w="3439" w:type="dxa"/>
            <w:vMerge w:val="restart"/>
            <w:shd w:val="clear" w:color="auto" w:fill="FFFFFF" w:themeFill="background1"/>
          </w:tcPr>
          <w:p w14:paraId="4AEEFF43" w14:textId="77777777" w:rsidR="005D7DD0" w:rsidRDefault="005D7DD0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882265" w14:textId="77777777" w:rsidR="005D7DD0" w:rsidRDefault="005D7DD0" w:rsidP="00590682">
            <w:pPr>
              <w:shd w:val="clear" w:color="auto" w:fill="FFFFFF" w:themeFill="background1"/>
            </w:pPr>
          </w:p>
          <w:p w14:paraId="239C2B44" w14:textId="77777777" w:rsidR="00CC123D" w:rsidRDefault="00CC123D" w:rsidP="00590682">
            <w:pPr>
              <w:shd w:val="clear" w:color="auto" w:fill="FFFFFF" w:themeFill="background1"/>
            </w:pPr>
          </w:p>
          <w:p w14:paraId="0C143A80" w14:textId="59AB81B7" w:rsidR="00A75F5B" w:rsidRDefault="00AD5B65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pict w14:anchorId="41F11D5E">
                <v:shape id="Graphic 1" o:spid="_x0000_i1034" type="#_x0000_t75" alt="Envelope with solid fil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" o:bullet="t">
                  <v:imagedata r:id="rId8" o:title="" croptop="-8086f" cropbottom="-7235f"/>
                </v:shape>
              </w:pict>
            </w:r>
            <w:r w:rsidR="005D7DD0" w:rsidRPr="008827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27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5D7DD0" w:rsidRPr="0046264B">
              <w:rPr>
                <w:rFonts w:ascii="Times New Roman" w:hAnsi="Times New Roman" w:cs="Times New Roman"/>
                <w:b/>
                <w:bCs/>
                <w:szCs w:val="20"/>
              </w:rPr>
              <w:t xml:space="preserve">deepakbhardwaj2701@gmail.com                                                                   </w:t>
            </w:r>
            <w:r w:rsidR="005D7DD0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A119078" wp14:editId="0EE03B77">
                  <wp:extent cx="133350" cy="133350"/>
                  <wp:effectExtent l="0" t="0" r="0" b="0"/>
                  <wp:docPr id="682755927" name="Graphic 2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755927" name="Graphic 682755927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7DD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5D7DD0"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+91999790864</w:t>
            </w:r>
            <w:r w:rsidR="005D7DD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0                                                          </w:t>
            </w:r>
            <w:r w:rsidR="005D7DD0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B55FF0C" wp14:editId="3D265FC1">
                  <wp:extent cx="171450" cy="171450"/>
                  <wp:effectExtent l="0" t="0" r="0" b="0"/>
                  <wp:docPr id="1144923131" name="Graphic 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23131" name="Graphic 1144923131" descr="Mark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7DD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5D7DD0"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SHAMLI,</w:t>
            </w:r>
            <w:r w:rsidR="005D7DD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="005D7DD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UP </w:t>
            </w:r>
            <w:r w:rsidR="005D7DD0"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INDIA</w:t>
            </w:r>
            <w:proofErr w:type="gramEnd"/>
            <w:r w:rsidR="005D7DD0"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247772</w:t>
            </w:r>
          </w:p>
          <w:p w14:paraId="69CAF5CB" w14:textId="77777777" w:rsidR="00CC123D" w:rsidRDefault="00CC123D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B62AB4E" w14:textId="2ECAB625" w:rsidR="00A75F5B" w:rsidRPr="00782E0D" w:rsidRDefault="00A75F5B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</w:p>
          <w:p w14:paraId="42F896B2" w14:textId="3A44A396" w:rsidR="008A7E21" w:rsidRPr="006E2E90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E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SKILLS</w:t>
            </w:r>
          </w:p>
          <w:p w14:paraId="55BA0B2C" w14:textId="7F62C3B9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5D4B6F06" w14:textId="6434FFDA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• Technical skills- basics of </w:t>
            </w:r>
            <w:proofErr w:type="gramStart"/>
            <w:r w:rsidR="00CC123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ython,   </w:t>
            </w:r>
            <w:proofErr w:type="gramEnd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C123D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html, C</w:t>
            </w:r>
            <w:r w:rsidR="00AD5B65">
              <w:rPr>
                <w:rFonts w:ascii="Times New Roman" w:hAnsi="Times New Roman" w:cs="Times New Roman"/>
                <w:sz w:val="22"/>
                <w:szCs w:val="22"/>
              </w:rPr>
              <w:t>SS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, Excel</w:t>
            </w:r>
          </w:p>
          <w:p w14:paraId="31EF236E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Project Support</w:t>
            </w:r>
          </w:p>
          <w:p w14:paraId="3E2EFC2B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Fast Learner</w:t>
            </w:r>
          </w:p>
          <w:p w14:paraId="2B8CC2DB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Billing and Coding</w:t>
            </w:r>
          </w:p>
          <w:p w14:paraId="521C1F1A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Quality Control</w:t>
            </w:r>
          </w:p>
          <w:p w14:paraId="1BE21698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Creative and Resourceful</w:t>
            </w:r>
          </w:p>
          <w:p w14:paraId="4B897925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•Teamwork and Collaboration</w:t>
            </w:r>
          </w:p>
          <w:p w14:paraId="73F9558F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Attention to Detail</w:t>
            </w:r>
          </w:p>
          <w:p w14:paraId="1CA7885F" w14:textId="6FD829C8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• Computer Skills</w:t>
            </w:r>
          </w:p>
        </w:tc>
        <w:tc>
          <w:tcPr>
            <w:tcW w:w="251" w:type="dxa"/>
            <w:vMerge w:val="restart"/>
          </w:tcPr>
          <w:p w14:paraId="6227621A" w14:textId="0D7B3419" w:rsidR="008A7E21" w:rsidRPr="00782E0D" w:rsidRDefault="0046264B" w:rsidP="00590682">
            <w:pPr>
              <w:shd w:val="clear" w:color="auto" w:fill="FFFFFF" w:themeFill="background1"/>
              <w:spacing w:before="36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782E0D">
              <w:rPr>
                <w:rFonts w:ascii="Times New Roman" w:hAnsi="Times New Roman" w:cs="Times New Roman"/>
                <w:noProof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41F99" wp14:editId="718DCC43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247015</wp:posOffset>
                      </wp:positionV>
                      <wp:extent cx="44450" cy="9842500"/>
                      <wp:effectExtent l="0" t="0" r="31750" b="25400"/>
                      <wp:wrapNone/>
                      <wp:docPr id="19955430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" cy="984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148E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9.45pt" to="4.4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" strokecolor="black [3040]"/>
                  </w:pict>
                </mc:Fallback>
              </mc:AlternateContent>
            </w:r>
          </w:p>
          <w:p w14:paraId="1BEB6520" w14:textId="35F830F7" w:rsidR="008A7E21" w:rsidRPr="00782E0D" w:rsidRDefault="008A7E21" w:rsidP="00590682">
            <w:pPr>
              <w:shd w:val="clear" w:color="auto" w:fill="FFFFFF" w:themeFill="background1"/>
              <w:spacing w:before="360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7649" w:type="dxa"/>
          </w:tcPr>
          <w:p w14:paraId="2D3291AB" w14:textId="77777777" w:rsidR="0046264B" w:rsidRDefault="0046264B" w:rsidP="00590682">
            <w:pPr>
              <w:pStyle w:val="Subtitle"/>
              <w:shd w:val="clear" w:color="auto" w:fill="FFFFFF" w:themeFill="background1"/>
              <w:rPr>
                <w:rFonts w:ascii="Times New Roman" w:hAnsi="Times New Roman" w:cs="Times New Roman"/>
                <w:sz w:val="72"/>
                <w:szCs w:val="72"/>
                <w:lang w:val="it-IT"/>
              </w:rPr>
            </w:pPr>
          </w:p>
          <w:p w14:paraId="2C13DD5F" w14:textId="19E8939A" w:rsidR="0046264B" w:rsidRPr="00AD5B65" w:rsidRDefault="008A7E21" w:rsidP="00AD5B65">
            <w:pPr>
              <w:pStyle w:val="Subtitle"/>
              <w:shd w:val="clear" w:color="auto" w:fill="FFFFFF" w:themeFill="background1"/>
              <w:rPr>
                <w:rFonts w:ascii="Times New Roman" w:hAnsi="Times New Roman" w:cs="Times New Roman"/>
                <w:sz w:val="72"/>
                <w:szCs w:val="72"/>
                <w:lang w:val="it-IT"/>
              </w:rPr>
            </w:pPr>
            <w:r w:rsidRPr="00782E0D">
              <w:rPr>
                <w:rFonts w:ascii="Times New Roman" w:hAnsi="Times New Roman" w:cs="Times New Roman"/>
                <w:sz w:val="72"/>
                <w:szCs w:val="72"/>
                <w:lang w:val="it-IT"/>
              </w:rPr>
              <w:t>deepak sharm</w:t>
            </w:r>
            <w:r w:rsidR="00DD06F1">
              <w:rPr>
                <w:rFonts w:ascii="Times New Roman" w:hAnsi="Times New Roman" w:cs="Times New Roman"/>
                <w:sz w:val="72"/>
                <w:szCs w:val="72"/>
                <w:lang w:val="it-IT"/>
              </w:rPr>
              <w:t>a</w:t>
            </w:r>
          </w:p>
          <w:p w14:paraId="2110DBB7" w14:textId="77777777" w:rsidR="0046264B" w:rsidRDefault="0046264B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</w:p>
          <w:p w14:paraId="3DA25823" w14:textId="77777777" w:rsidR="0046264B" w:rsidRDefault="0046264B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</w:p>
          <w:p w14:paraId="2415A8C8" w14:textId="1EC9C54A" w:rsidR="008A7E21" w:rsidRPr="006E2E90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  <w:r w:rsidRPr="006E2E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>SUMMARY</w:t>
            </w:r>
          </w:p>
          <w:p w14:paraId="6DF8C151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  <w:lang w:val="de-DE"/>
              </w:rPr>
            </w:pPr>
          </w:p>
          <w:p w14:paraId="1D4633C5" w14:textId="184805B6" w:rsidR="008A7E21" w:rsidRPr="006E2E90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Hardworking and passionate job seeker with strong organizational skills eager to secure entry-level position. Ready to help team achieve company goals. and to maintain full-time position that offers professional challenges utilizing interpersonal skills, excellent time management and problem-solving skills.</w:t>
            </w:r>
          </w:p>
        </w:tc>
      </w:tr>
      <w:tr w:rsidR="00782E0D" w:rsidRPr="00782E0D" w14:paraId="2BB07D71" w14:textId="77777777" w:rsidTr="0046264B">
        <w:trPr>
          <w:trHeight w:val="6"/>
        </w:trPr>
        <w:tc>
          <w:tcPr>
            <w:tcW w:w="3439" w:type="dxa"/>
            <w:vMerge/>
            <w:shd w:val="clear" w:color="auto" w:fill="FFFFFF" w:themeFill="background1"/>
          </w:tcPr>
          <w:p w14:paraId="1D2CBA50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51" w:type="dxa"/>
            <w:vMerge/>
          </w:tcPr>
          <w:p w14:paraId="57F459B1" w14:textId="77777777" w:rsidR="008A7E21" w:rsidRPr="00782E0D" w:rsidRDefault="008A7E21" w:rsidP="00590682">
            <w:pPr>
              <w:shd w:val="clear" w:color="auto" w:fill="FFFFFF" w:themeFill="background1"/>
              <w:spacing w:before="360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7649" w:type="dxa"/>
            <w:tcBorders>
              <w:bottom w:val="single" w:sz="4" w:space="0" w:color="000000" w:themeColor="text1"/>
            </w:tcBorders>
          </w:tcPr>
          <w:p w14:paraId="5421B1D8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2E0D" w:rsidRPr="00782E0D" w14:paraId="1AE0EB8A" w14:textId="77777777" w:rsidTr="0046264B">
        <w:trPr>
          <w:gridAfter w:val="1"/>
          <w:wAfter w:w="7649" w:type="dxa"/>
          <w:trHeight w:val="602"/>
        </w:trPr>
        <w:tc>
          <w:tcPr>
            <w:tcW w:w="3439" w:type="dxa"/>
            <w:vMerge w:val="restart"/>
            <w:shd w:val="clear" w:color="auto" w:fill="FFFFFF" w:themeFill="background1"/>
          </w:tcPr>
          <w:p w14:paraId="3BE81C62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</w:p>
          <w:p w14:paraId="5295A8DA" w14:textId="77777777" w:rsidR="008A7E21" w:rsidRPr="00782E0D" w:rsidRDefault="00000000" w:rsidP="00590682">
            <w:pPr>
              <w:pStyle w:val="Heading1"/>
              <w:shd w:val="clear" w:color="auto" w:fill="FFFFFF" w:themeFill="background1"/>
              <w:rPr>
                <w:rFonts w:ascii="Times New Roman" w:hAnsi="Times New Roman" w:cs="Times New Roman"/>
                <w:b w:val="0"/>
                <w:bCs w:val="0"/>
              </w:rPr>
            </w:pPr>
            <w:sdt>
              <w:sdtPr>
                <w:rPr>
                  <w:rFonts w:ascii="Times New Roman" w:hAnsi="Times New Roman" w:cs="Times New Roman"/>
                </w:rPr>
                <w:id w:val="-1704474398"/>
                <w:placeholder>
                  <w:docPart w:val="85AA84BE717F419BB344889C0A04D3F8"/>
                </w:placeholder>
                <w15:appearance w15:val="hidden"/>
              </w:sdtPr>
              <w:sdtEndPr>
                <w:rPr>
                  <w:b w:val="0"/>
                  <w:bCs w:val="0"/>
                </w:rPr>
              </w:sdtEndPr>
              <w:sdtContent>
                <w:r w:rsidR="008A7E21" w:rsidRPr="00782E0D">
                  <w:rPr>
                    <w:rFonts w:ascii="Times New Roman" w:hAnsi="Times New Roman" w:cs="Times New Roman"/>
                    <w:sz w:val="28"/>
                    <w:szCs w:val="28"/>
                  </w:rPr>
                  <w:t>Education</w:t>
                </w:r>
              </w:sdtContent>
            </w:sdt>
          </w:p>
          <w:p w14:paraId="527B9773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6A6DF1F6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05/2023</w:t>
            </w:r>
          </w:p>
          <w:p w14:paraId="16E86CBF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Bachelor of Computer Applications:</w:t>
            </w:r>
          </w:p>
          <w:p w14:paraId="6DA090F5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Computer Science </w:t>
            </w:r>
            <w:proofErr w:type="gramStart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proofErr w:type="gramEnd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 Programming</w:t>
            </w:r>
          </w:p>
          <w:p w14:paraId="43E60256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Shobhit University </w:t>
            </w:r>
            <w:proofErr w:type="spellStart"/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Gangoh</w:t>
            </w:r>
            <w:proofErr w:type="spellEnd"/>
          </w:p>
          <w:p w14:paraId="52283E3C" w14:textId="5A214BDF" w:rsidR="008A7E21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GANGOH,SAHARANPUR</w:t>
            </w:r>
            <w:proofErr w:type="gramEnd"/>
          </w:p>
          <w:p w14:paraId="28885D7F" w14:textId="77777777" w:rsidR="00CC123D" w:rsidRPr="00782E0D" w:rsidRDefault="00CC123D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E87563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03/2020</w:t>
            </w:r>
          </w:p>
          <w:p w14:paraId="2CEC3EE4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Intermediate:</w:t>
            </w:r>
          </w:p>
          <w:p w14:paraId="7E358844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PCM</w:t>
            </w:r>
          </w:p>
          <w:p w14:paraId="66B997EE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Alpine International School</w:t>
            </w:r>
          </w:p>
          <w:p w14:paraId="79066FC8" w14:textId="107A51F1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Thanabhawan</w:t>
            </w:r>
            <w:proofErr w:type="spellEnd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CC12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SHAMLI</w:t>
            </w:r>
          </w:p>
          <w:p w14:paraId="06FB4232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27396D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03/2018</w:t>
            </w:r>
          </w:p>
          <w:p w14:paraId="2BD2EC75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High School:</w:t>
            </w:r>
          </w:p>
          <w:p w14:paraId="55C600AC" w14:textId="663954A3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Alpine International School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Thanabhawan</w:t>
            </w:r>
            <w:proofErr w:type="spellEnd"/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CC12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82E0D">
              <w:rPr>
                <w:rFonts w:ascii="Times New Roman" w:hAnsi="Times New Roman" w:cs="Times New Roman"/>
                <w:sz w:val="22"/>
                <w:szCs w:val="22"/>
              </w:rPr>
              <w:t>SHAMLI</w:t>
            </w:r>
          </w:p>
          <w:p w14:paraId="537B566B" w14:textId="77777777" w:rsidR="008A7E21" w:rsidRDefault="008A7E21" w:rsidP="00590682">
            <w:pPr>
              <w:pStyle w:val="Heading1"/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4101FB" w14:textId="77777777" w:rsidR="00782E0D" w:rsidRPr="00782E0D" w:rsidRDefault="00782E0D" w:rsidP="00590682">
            <w:pPr>
              <w:shd w:val="clear" w:color="auto" w:fill="FFFFFF" w:themeFill="background1"/>
            </w:pPr>
          </w:p>
          <w:p w14:paraId="3DAF2D86" w14:textId="77777777" w:rsidR="008A7E21" w:rsidRPr="00A75F5B" w:rsidRDefault="008A7E21" w:rsidP="00590682">
            <w:pPr>
              <w:pStyle w:val="Heading1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F5B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  <w:p w14:paraId="047241AE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2"/>
                <w:szCs w:val="22"/>
              </w:rPr>
            </w:pPr>
          </w:p>
          <w:p w14:paraId="2E4E5514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Hindi</w:t>
            </w:r>
            <w:r w:rsidRPr="00782E0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: First Language</w:t>
            </w:r>
          </w:p>
          <w:p w14:paraId="0E22A1D5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  <w:p w14:paraId="61A71961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English</w:t>
            </w:r>
            <w:r w:rsidRPr="00782E0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:</w:t>
            </w:r>
          </w:p>
          <w:p w14:paraId="6285967F" w14:textId="1D4DB5B6" w:rsidR="008A7E21" w:rsidRPr="00FB1059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color w:val="373545" w:themeColor="text2"/>
                <w:sz w:val="22"/>
                <w:szCs w:val="22"/>
                <w:lang w:val="it-IT"/>
              </w:rPr>
            </w:pPr>
            <w:r w:rsidRPr="00FB1059">
              <w:rPr>
                <w:rFonts w:ascii="Times New Roman" w:hAnsi="Times New Roman" w:cs="Times New Roman"/>
                <w:noProof/>
                <w:color w:val="373545" w:themeColor="text2"/>
                <w:sz w:val="22"/>
                <w:szCs w:val="22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3F24A6" wp14:editId="11E35EA4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31750</wp:posOffset>
                      </wp:positionV>
                      <wp:extent cx="584200" cy="69850"/>
                      <wp:effectExtent l="0" t="0" r="25400" b="25400"/>
                      <wp:wrapNone/>
                      <wp:docPr id="2145003999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69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DE206" id="Rectangle 6" o:spid="_x0000_s1026" style="position:absolute;margin-left:50.5pt;margin-top:2.5pt;width:46pt;height: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" fillcolor="white [3201]" strokecolor="#243747 [814]" strokeweight="2pt"/>
                  </w:pict>
                </mc:Fallback>
              </mc:AlternateContent>
            </w:r>
            <w:r w:rsidRPr="00FB1059">
              <w:rPr>
                <w:rFonts w:ascii="Times New Roman" w:hAnsi="Times New Roman" w:cs="Times New Roman"/>
                <w:noProof/>
                <w:color w:val="373545" w:themeColor="text2"/>
                <w:sz w:val="22"/>
                <w:szCs w:val="22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0C3B56" wp14:editId="095F2BA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31750</wp:posOffset>
                      </wp:positionV>
                      <wp:extent cx="584200" cy="69850"/>
                      <wp:effectExtent l="0" t="0" r="25400" b="25400"/>
                      <wp:wrapNone/>
                      <wp:docPr id="20118247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A5999" id="Rectangle 5" o:spid="_x0000_s1026" style="position:absolute;margin-left:5pt;margin-top:2.5pt;width:46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" fillcolor="#292733 [2415]" strokecolor="#07151b [484]" strokeweight="2pt"/>
                  </w:pict>
                </mc:Fallback>
              </mc:AlternateContent>
            </w:r>
          </w:p>
          <w:p w14:paraId="39EB746F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Punjab</w:t>
            </w:r>
            <w:r w:rsidRPr="00782E0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i:</w:t>
            </w:r>
          </w:p>
          <w:p w14:paraId="18DE8830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782E0D">
              <w:rPr>
                <w:rFonts w:ascii="Times New Roman" w:hAnsi="Times New Roman" w:cs="Times New Roman"/>
                <w:noProof/>
                <w:sz w:val="22"/>
                <w:szCs w:val="22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28BB43" wp14:editId="5AB2687B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31750</wp:posOffset>
                      </wp:positionV>
                      <wp:extent cx="584200" cy="69850"/>
                      <wp:effectExtent l="0" t="0" r="25400" b="25400"/>
                      <wp:wrapNone/>
                      <wp:docPr id="1803594504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69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DE6F2" id="Rectangle 6" o:spid="_x0000_s1026" style="position:absolute;margin-left:50.5pt;margin-top:2.5pt;width:46pt;height: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" fillcolor="white [3201]" strokecolor="#243747 [814]" strokeweight="2pt"/>
                  </w:pict>
                </mc:Fallback>
              </mc:AlternateContent>
            </w:r>
            <w:r w:rsidRPr="00782E0D">
              <w:rPr>
                <w:rFonts w:ascii="Times New Roman" w:hAnsi="Times New Roman" w:cs="Times New Roman"/>
                <w:noProof/>
                <w:sz w:val="22"/>
                <w:szCs w:val="22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1B15B" wp14:editId="231A478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31750</wp:posOffset>
                      </wp:positionV>
                      <wp:extent cx="584200" cy="69850"/>
                      <wp:effectExtent l="0" t="0" r="25400" b="25400"/>
                      <wp:wrapNone/>
                      <wp:docPr id="197299937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329B7C" id="Rectangle 5" o:spid="_x0000_s1026" style="position:absolute;margin-left:5pt;margin-top:2.5pt;width:46pt;height: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" fillcolor="#292733 [2415]" strokecolor="#07151b [484]" strokeweight="2pt"/>
                  </w:pict>
                </mc:Fallback>
              </mc:AlternateContent>
            </w:r>
          </w:p>
          <w:p w14:paraId="2C1B6651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  <w:lang w:val="it-IT"/>
              </w:rPr>
            </w:pPr>
          </w:p>
        </w:tc>
        <w:tc>
          <w:tcPr>
            <w:tcW w:w="251" w:type="dxa"/>
            <w:vMerge/>
          </w:tcPr>
          <w:p w14:paraId="3230F2D7" w14:textId="77777777" w:rsidR="008A7E21" w:rsidRPr="00782E0D" w:rsidRDefault="008A7E21" w:rsidP="00590682">
            <w:pPr>
              <w:shd w:val="clear" w:color="auto" w:fill="FFFFFF" w:themeFill="background1"/>
              <w:spacing w:before="360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782E0D" w:rsidRPr="00782E0D" w14:paraId="755908C7" w14:textId="77777777" w:rsidTr="0046264B">
        <w:trPr>
          <w:trHeight w:val="1297"/>
        </w:trPr>
        <w:tc>
          <w:tcPr>
            <w:tcW w:w="3439" w:type="dxa"/>
            <w:vMerge/>
            <w:shd w:val="clear" w:color="auto" w:fill="FFFFFF" w:themeFill="background1"/>
          </w:tcPr>
          <w:p w14:paraId="41B8C0E9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51" w:type="dxa"/>
            <w:vMerge/>
          </w:tcPr>
          <w:p w14:paraId="67CD71D3" w14:textId="77777777" w:rsidR="008A7E21" w:rsidRPr="00782E0D" w:rsidRDefault="008A7E21" w:rsidP="00590682">
            <w:pPr>
              <w:shd w:val="clear" w:color="auto" w:fill="FFFFFF" w:themeFill="background1"/>
              <w:spacing w:before="360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7649" w:type="dxa"/>
          </w:tcPr>
          <w:p w14:paraId="13081F76" w14:textId="330F36C5" w:rsidR="008A7E21" w:rsidRPr="00782E0D" w:rsidRDefault="00000000" w:rsidP="00AD5B65">
            <w:pPr>
              <w:pStyle w:val="Heading1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96962928"/>
                <w:placeholder>
                  <w:docPart w:val="EFA4218692F44FC79C85A786B714B898"/>
                </w:placeholder>
                <w:temporary/>
                <w:showingPlcHdr/>
                <w15:appearance w15:val="hidden"/>
              </w:sdtPr>
              <w:sdtContent>
                <w:r w:rsidR="008A7E21" w:rsidRPr="00782E0D">
                  <w:rPr>
                    <w:rFonts w:ascii="Times New Roman" w:hAnsi="Times New Roman" w:cs="Times New Roman"/>
                    <w:sz w:val="28"/>
                    <w:szCs w:val="28"/>
                  </w:rPr>
                  <w:t>Experience</w:t>
                </w:r>
              </w:sdtContent>
            </w:sdt>
          </w:p>
          <w:p w14:paraId="2ED5AAAB" w14:textId="77777777" w:rsidR="00CC123D" w:rsidRDefault="00CC123D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39ABAF89" w14:textId="393484C1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Cs w:val="20"/>
              </w:rPr>
              <w:t>Kabeer Infotech Pvt. Ltd - Intern</w:t>
            </w:r>
          </w:p>
          <w:p w14:paraId="0C44B958" w14:textId="76E04FBB" w:rsidR="00AD5B65" w:rsidRPr="00782E0D" w:rsidRDefault="008C1084" w:rsidP="00AD5B65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>G</w:t>
            </w:r>
            <w:r>
              <w:rPr>
                <w:rFonts w:ascii="Times New Roman" w:hAnsi="Times New Roman" w:cs="Times New Roman"/>
                <w:szCs w:val="20"/>
              </w:rPr>
              <w:t>h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>aziabad</w:t>
            </w:r>
            <w:r>
              <w:rPr>
                <w:rFonts w:ascii="Times New Roman" w:hAnsi="Times New Roman" w:cs="Times New Roman"/>
                <w:szCs w:val="20"/>
              </w:rPr>
              <w:t xml:space="preserve"> / 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>Noida</w:t>
            </w:r>
            <w:r>
              <w:rPr>
                <w:rFonts w:ascii="Times New Roman" w:hAnsi="Times New Roman" w:cs="Times New Roman"/>
                <w:szCs w:val="20"/>
              </w:rPr>
              <w:t>)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>, INDIA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   </w:t>
            </w:r>
            <w:proofErr w:type="gramStart"/>
            <w:r w:rsidR="00AD5B65">
              <w:rPr>
                <w:rFonts w:ascii="Times New Roman" w:hAnsi="Times New Roman" w:cs="Times New Roman"/>
                <w:szCs w:val="20"/>
              </w:rPr>
              <w:t xml:space="preserve">   (</w:t>
            </w:r>
            <w:proofErr w:type="gramEnd"/>
            <w:r w:rsidR="00AD5B65" w:rsidRPr="00782E0D">
              <w:rPr>
                <w:rFonts w:ascii="Times New Roman" w:hAnsi="Times New Roman" w:cs="Times New Roman"/>
                <w:szCs w:val="20"/>
              </w:rPr>
              <w:t>02/2023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D5B65" w:rsidRPr="00782E0D">
              <w:rPr>
                <w:rFonts w:ascii="Times New Roman" w:hAnsi="Times New Roman" w:cs="Times New Roman"/>
                <w:szCs w:val="20"/>
              </w:rPr>
              <w:t>-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D5B65" w:rsidRPr="00782E0D">
              <w:rPr>
                <w:rFonts w:ascii="Times New Roman" w:hAnsi="Times New Roman" w:cs="Times New Roman"/>
                <w:szCs w:val="20"/>
              </w:rPr>
              <w:t>08/2023</w:t>
            </w:r>
            <w:r w:rsidR="00AD5B65">
              <w:rPr>
                <w:rFonts w:ascii="Times New Roman" w:hAnsi="Times New Roman" w:cs="Times New Roman"/>
                <w:szCs w:val="20"/>
              </w:rPr>
              <w:t>)</w:t>
            </w:r>
          </w:p>
          <w:p w14:paraId="37C6D1E5" w14:textId="77777777" w:rsidR="008A7E21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</w:p>
          <w:p w14:paraId="0269A2AC" w14:textId="5A75748B" w:rsidR="00AD5B65" w:rsidRDefault="00AD5B65" w:rsidP="00AD5B65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E48FA">
              <w:rPr>
                <w:rFonts w:ascii="Times New Roman" w:hAnsi="Times New Roman" w:cs="Times New Roman"/>
                <w:w w:val="115"/>
                <w:sz w:val="18"/>
                <w:szCs w:val="18"/>
              </w:rPr>
              <w:t xml:space="preserve"> </w:t>
            </w:r>
            <w:r w:rsidRPr="00BE48FA">
              <w:rPr>
                <w:rFonts w:ascii="Times New Roman" w:hAnsi="Times New Roman" w:cs="Times New Roman"/>
                <w:w w:val="115"/>
                <w:sz w:val="18"/>
                <w:szCs w:val="18"/>
              </w:rPr>
              <w:t xml:space="preserve">Assistant Functional Consultant </w:t>
            </w:r>
            <w:proofErr w:type="gramStart"/>
            <w:r w:rsidRPr="00BE48FA">
              <w:rPr>
                <w:rFonts w:ascii="Times New Roman" w:hAnsi="Times New Roman" w:cs="Times New Roman"/>
                <w:w w:val="115"/>
                <w:sz w:val="18"/>
                <w:szCs w:val="18"/>
              </w:rPr>
              <w:t>On</w:t>
            </w:r>
            <w:proofErr w:type="gramEnd"/>
            <w:r w:rsidRPr="00BE48FA">
              <w:rPr>
                <w:rFonts w:ascii="Times New Roman" w:hAnsi="Times New Roman" w:cs="Times New Roman"/>
                <w:w w:val="115"/>
                <w:sz w:val="18"/>
                <w:szCs w:val="18"/>
              </w:rPr>
              <w:t xml:space="preserve"> Customize ERP</w:t>
            </w:r>
            <w:r w:rsidR="00A07AEA">
              <w:rPr>
                <w:rFonts w:ascii="Times New Roman" w:hAnsi="Times New Roman" w:cs="Times New Roman"/>
                <w:w w:val="115"/>
                <w:sz w:val="18"/>
                <w:szCs w:val="18"/>
              </w:rPr>
              <w:t xml:space="preserve"> (MISAP ERP).</w:t>
            </w:r>
          </w:p>
          <w:p w14:paraId="4A3F0D6B" w14:textId="0881DF14" w:rsidR="00AD5B65" w:rsidRPr="00AD5B65" w:rsidRDefault="00AD5B65" w:rsidP="00AD5B65">
            <w:pPr>
              <w:widowControl w:val="0"/>
              <w:tabs>
                <w:tab w:val="left" w:pos="662"/>
              </w:tabs>
              <w:autoSpaceDE w:val="0"/>
              <w:autoSpaceDN w:val="0"/>
              <w:spacing w:before="52" w:line="240" w:lineRule="auto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D5B65">
              <w:rPr>
                <w:rFonts w:ascii="Times New Roman" w:hAnsi="Times New Roman" w:cs="Times New Roman"/>
                <w:szCs w:val="20"/>
              </w:rPr>
              <w:t>•</w:t>
            </w:r>
            <w:r w:rsidRPr="00AD5B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D5B65">
              <w:rPr>
                <w:rFonts w:ascii="Times New Roman" w:hAnsi="Times New Roman" w:cs="Times New Roman"/>
                <w:sz w:val="18"/>
                <w:szCs w:val="18"/>
              </w:rPr>
              <w:t>Planning Module, Purchase Module, Store, QC and Production.</w:t>
            </w:r>
          </w:p>
          <w:p w14:paraId="3C18E827" w14:textId="4D489F72" w:rsidR="00AD5B65" w:rsidRPr="00AD5B65" w:rsidRDefault="00AD5B65" w:rsidP="00AD5B65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 w:rsidRPr="00BE48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48FA">
              <w:rPr>
                <w:rFonts w:ascii="Times New Roman" w:hAnsi="Times New Roman" w:cs="Times New Roman"/>
                <w:sz w:val="18"/>
                <w:szCs w:val="18"/>
              </w:rPr>
              <w:t>GRN,</w:t>
            </w:r>
            <w:r w:rsidR="00A07A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48FA">
              <w:rPr>
                <w:rFonts w:ascii="Times New Roman" w:hAnsi="Times New Roman" w:cs="Times New Roman"/>
                <w:sz w:val="18"/>
                <w:szCs w:val="18"/>
              </w:rPr>
              <w:t>CO,</w:t>
            </w:r>
            <w:r w:rsidR="00A07A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48FA">
              <w:rPr>
                <w:rFonts w:ascii="Times New Roman" w:hAnsi="Times New Roman" w:cs="Times New Roman"/>
                <w:sz w:val="18"/>
                <w:szCs w:val="18"/>
              </w:rPr>
              <w:t>PP&amp;F,</w:t>
            </w:r>
            <w:r w:rsidR="00A07A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48FA">
              <w:rPr>
                <w:rFonts w:ascii="Times New Roman" w:hAnsi="Times New Roman" w:cs="Times New Roman"/>
                <w:sz w:val="18"/>
                <w:szCs w:val="18"/>
              </w:rPr>
              <w:t>PO.</w:t>
            </w:r>
          </w:p>
          <w:p w14:paraId="7ED43E36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 Prepared invoices, purchase orders, and expense reports according to company policies.</w:t>
            </w:r>
          </w:p>
          <w:p w14:paraId="2F638F0F" w14:textId="37DCF47C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2E0D">
              <w:rPr>
                <w:rFonts w:ascii="Times New Roman" w:hAnsi="Times New Roman" w:cs="Times New Roman"/>
                <w:szCs w:val="20"/>
              </w:rPr>
              <w:t>Managed customer inquiries through phone calls, emails, or other forms of</w:t>
            </w:r>
          </w:p>
          <w:p w14:paraId="19740C97" w14:textId="4CAA8CF0" w:rsidR="008A7E21" w:rsidRPr="00782E0D" w:rsidRDefault="006E2E90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>communication.</w:t>
            </w:r>
          </w:p>
          <w:p w14:paraId="1413C40A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 Supported senior staff members in the completion of complex projects within deadlines.</w:t>
            </w:r>
          </w:p>
          <w:p w14:paraId="55547C89" w14:textId="329C15F6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2E0D">
              <w:rPr>
                <w:rFonts w:ascii="Times New Roman" w:hAnsi="Times New Roman" w:cs="Times New Roman"/>
                <w:szCs w:val="20"/>
              </w:rPr>
              <w:t>Maintained accurate records of all activities performed throughout internship period.</w:t>
            </w:r>
          </w:p>
          <w:p w14:paraId="253A89DC" w14:textId="29033AD6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 w:rsidR="00AD5B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2E0D">
              <w:rPr>
                <w:rFonts w:ascii="Times New Roman" w:hAnsi="Times New Roman" w:cs="Times New Roman"/>
                <w:szCs w:val="20"/>
              </w:rPr>
              <w:t>Worked with team members to promote great customer service and pleasant work environment.</w:t>
            </w:r>
          </w:p>
          <w:p w14:paraId="51C77A96" w14:textId="77777777" w:rsidR="008A7E21" w:rsidRPr="00782E0D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Cs w:val="20"/>
              </w:rPr>
            </w:pPr>
          </w:p>
          <w:p w14:paraId="6CB6B923" w14:textId="2498BBAC" w:rsidR="008A7E21" w:rsidRPr="00782E0D" w:rsidRDefault="002D3143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tBold"/>
                <w:rFonts w:ascii="Times New Roman" w:hAnsi="Times New Roman" w:cs="Times New Roman"/>
                <w:sz w:val="28"/>
                <w:szCs w:val="28"/>
              </w:rPr>
              <w:t>PROJECT</w:t>
            </w:r>
          </w:p>
          <w:p w14:paraId="38E95C17" w14:textId="77777777" w:rsidR="008A7E21" w:rsidRPr="00782E0D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Cs w:val="20"/>
              </w:rPr>
            </w:pPr>
          </w:p>
          <w:p w14:paraId="6B7EB93E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Cs w:val="20"/>
              </w:rPr>
              <w:t>VOICE ASSISTANT</w:t>
            </w:r>
            <w:r w:rsidRPr="00782E0D">
              <w:rPr>
                <w:rFonts w:ascii="Times New Roman" w:hAnsi="Times New Roman" w:cs="Times New Roman"/>
                <w:szCs w:val="20"/>
              </w:rPr>
              <w:t>-AI Based Project</w:t>
            </w:r>
          </w:p>
          <w:p w14:paraId="7BE1CDDF" w14:textId="41F3FE36" w:rsidR="002C47F6" w:rsidRPr="00782E0D" w:rsidRDefault="002C47F6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u w:val="single"/>
              </w:rPr>
              <w:t xml:space="preserve"> </w:t>
            </w:r>
            <w:proofErr w:type="gramStart"/>
            <w:r w:rsidRPr="002C47F6">
              <w:rPr>
                <w:rFonts w:ascii="Times New Roman" w:hAnsi="Times New Roman" w:cs="Times New Roman"/>
                <w:szCs w:val="20"/>
              </w:rPr>
              <w:t>Tools</w:t>
            </w:r>
            <w:r>
              <w:rPr>
                <w:rFonts w:ascii="Times New Roman" w:hAnsi="Times New Roman" w:cs="Times New Roman"/>
                <w:szCs w:val="20"/>
                <w:u w:val="single"/>
              </w:rPr>
              <w:t xml:space="preserve"> </w:t>
            </w:r>
            <w:r w:rsidR="008A7E21" w:rsidRPr="00782E0D">
              <w:rPr>
                <w:rFonts w:ascii="Times New Roman" w:hAnsi="Times New Roman" w:cs="Times New Roman"/>
                <w:szCs w:val="20"/>
                <w:u w:val="single"/>
              </w:rPr>
              <w:t>:</w:t>
            </w:r>
            <w:proofErr w:type="gramEnd"/>
            <w:r w:rsidR="008A7E21" w:rsidRPr="00782E0D">
              <w:rPr>
                <w:rFonts w:ascii="Times New Roman" w:hAnsi="Times New Roman" w:cs="Times New Roman"/>
                <w:szCs w:val="20"/>
                <w:u w:val="single"/>
              </w:rPr>
              <w:t>-</w:t>
            </w:r>
            <w:r w:rsidR="008A7E21" w:rsidRPr="00782E0D">
              <w:rPr>
                <w:rFonts w:ascii="Times New Roman" w:hAnsi="Times New Roman" w:cs="Times New Roman"/>
                <w:szCs w:val="20"/>
              </w:rPr>
              <w:t xml:space="preserve"> VS Code, python.</w:t>
            </w:r>
          </w:p>
          <w:p w14:paraId="3977E09A" w14:textId="20A3D76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</w:t>
            </w:r>
            <w:r w:rsidR="002C47F6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2E0D">
              <w:rPr>
                <w:rFonts w:ascii="Times New Roman" w:hAnsi="Times New Roman" w:cs="Times New Roman"/>
                <w:szCs w:val="20"/>
              </w:rPr>
              <w:t>Developed an Al-based Website providing real-time information.</w:t>
            </w:r>
          </w:p>
          <w:p w14:paraId="46F0477E" w14:textId="0E47DD2B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 Worked closely with the design to optimi</w:t>
            </w:r>
            <w:r w:rsidR="008C1084">
              <w:rPr>
                <w:rFonts w:ascii="Times New Roman" w:hAnsi="Times New Roman" w:cs="Times New Roman"/>
                <w:szCs w:val="20"/>
              </w:rPr>
              <w:t>z</w:t>
            </w:r>
            <w:r w:rsidRPr="00782E0D">
              <w:rPr>
                <w:rFonts w:ascii="Times New Roman" w:hAnsi="Times New Roman" w:cs="Times New Roman"/>
                <w:szCs w:val="20"/>
              </w:rPr>
              <w:t>e usability and implementation.</w:t>
            </w:r>
          </w:p>
          <w:p w14:paraId="38CB45E0" w14:textId="28EE719B" w:rsidR="008A7E21" w:rsidRPr="00A75F5B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b w:val="0"/>
                <w:color w:val="000000" w:themeColor="text1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 xml:space="preserve">• Task and Features- date &amp; time, </w:t>
            </w:r>
            <w:proofErr w:type="spellStart"/>
            <w:r w:rsidRPr="00782E0D">
              <w:rPr>
                <w:rFonts w:ascii="Times New Roman" w:hAnsi="Times New Roman" w:cs="Times New Roman"/>
                <w:szCs w:val="20"/>
              </w:rPr>
              <w:t>wik</w:t>
            </w:r>
            <w:r w:rsidR="008C1084">
              <w:rPr>
                <w:rFonts w:ascii="Times New Roman" w:hAnsi="Times New Roman" w:cs="Times New Roman"/>
                <w:szCs w:val="20"/>
              </w:rPr>
              <w:t>i</w:t>
            </w:r>
            <w:r w:rsidRPr="00782E0D">
              <w:rPr>
                <w:rFonts w:ascii="Times New Roman" w:hAnsi="Times New Roman" w:cs="Times New Roman"/>
                <w:szCs w:val="20"/>
              </w:rPr>
              <w:t>pedia</w:t>
            </w:r>
            <w:proofErr w:type="spellEnd"/>
            <w:r w:rsidRPr="00782E0D">
              <w:rPr>
                <w:rFonts w:ascii="Times New Roman" w:hAnsi="Times New Roman" w:cs="Times New Roman"/>
                <w:szCs w:val="20"/>
              </w:rPr>
              <w:t xml:space="preserve">, web browser, screenshots, </w:t>
            </w:r>
            <w:proofErr w:type="spellStart"/>
            <w:proofErr w:type="gramStart"/>
            <w:r w:rsidR="008C1084">
              <w:rPr>
                <w:rFonts w:ascii="Times New Roman" w:hAnsi="Times New Roman" w:cs="Times New Roman"/>
                <w:szCs w:val="20"/>
              </w:rPr>
              <w:t>Y</w:t>
            </w:r>
            <w:r w:rsidRPr="00782E0D">
              <w:rPr>
                <w:rFonts w:ascii="Times New Roman" w:hAnsi="Times New Roman" w:cs="Times New Roman"/>
                <w:szCs w:val="20"/>
              </w:rPr>
              <w:t>outube</w:t>
            </w:r>
            <w:r w:rsidR="002C47F6">
              <w:rPr>
                <w:rFonts w:ascii="Times New Roman" w:hAnsi="Times New Roman" w:cs="Times New Roman"/>
                <w:szCs w:val="20"/>
              </w:rPr>
              <w:t>,Operating</w:t>
            </w:r>
            <w:proofErr w:type="spellEnd"/>
            <w:proofErr w:type="gramEnd"/>
            <w:r w:rsidR="002C47F6">
              <w:rPr>
                <w:rFonts w:ascii="Times New Roman" w:hAnsi="Times New Roman" w:cs="Times New Roman"/>
                <w:szCs w:val="20"/>
              </w:rPr>
              <w:t xml:space="preserve"> system</w:t>
            </w:r>
            <w:r w:rsidRPr="00782E0D">
              <w:rPr>
                <w:rFonts w:ascii="Times New Roman" w:hAnsi="Times New Roman" w:cs="Times New Roman"/>
                <w:szCs w:val="20"/>
              </w:rPr>
              <w:t>.</w:t>
            </w:r>
          </w:p>
          <w:p w14:paraId="6944777E" w14:textId="77777777" w:rsidR="008A7E21" w:rsidRPr="00782E0D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Cs w:val="20"/>
              </w:rPr>
            </w:pPr>
          </w:p>
          <w:p w14:paraId="02A903CE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HOBBIES</w:t>
            </w:r>
          </w:p>
          <w:p w14:paraId="29039FF3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</w:p>
          <w:p w14:paraId="0B1BE3E8" w14:textId="77777777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• Watching Sports (cricket) and movies Over a Weekend.</w:t>
            </w:r>
          </w:p>
          <w:p w14:paraId="4802EF5B" w14:textId="6F31DDC6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 xml:space="preserve">• To participate in </w:t>
            </w:r>
            <w:proofErr w:type="gramStart"/>
            <w:r w:rsidRPr="00782E0D">
              <w:rPr>
                <w:rFonts w:ascii="Times New Roman" w:hAnsi="Times New Roman" w:cs="Times New Roman"/>
                <w:szCs w:val="20"/>
              </w:rPr>
              <w:t>group</w:t>
            </w:r>
            <w:proofErr w:type="gramEnd"/>
            <w:r w:rsidRPr="00782E0D">
              <w:rPr>
                <w:rFonts w:ascii="Times New Roman" w:hAnsi="Times New Roman" w:cs="Times New Roman"/>
                <w:szCs w:val="20"/>
              </w:rPr>
              <w:t xml:space="preserve"> discuss and working undertake the self</w:t>
            </w:r>
            <w:r w:rsidR="008C1084">
              <w:rPr>
                <w:rFonts w:ascii="Times New Roman" w:hAnsi="Times New Roman" w:cs="Times New Roman"/>
                <w:szCs w:val="20"/>
              </w:rPr>
              <w:t>-</w:t>
            </w:r>
            <w:r w:rsidRPr="00782E0D">
              <w:rPr>
                <w:rFonts w:ascii="Times New Roman" w:hAnsi="Times New Roman" w:cs="Times New Roman"/>
                <w:szCs w:val="20"/>
              </w:rPr>
              <w:t>specific assignment improvement.</w:t>
            </w:r>
          </w:p>
          <w:p w14:paraId="33A5591D" w14:textId="77777777" w:rsidR="008A7E21" w:rsidRPr="00782E0D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Cs w:val="20"/>
              </w:rPr>
            </w:pPr>
          </w:p>
          <w:p w14:paraId="69588C51" w14:textId="77777777" w:rsidR="008A7E21" w:rsidRPr="00782E0D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sz w:val="24"/>
              </w:rPr>
            </w:pPr>
            <w:r w:rsidRPr="00782E0D">
              <w:rPr>
                <w:rStyle w:val="NotBold"/>
                <w:rFonts w:ascii="Times New Roman" w:hAnsi="Times New Roman" w:cs="Times New Roman"/>
                <w:sz w:val="24"/>
              </w:rPr>
              <w:t>DECLARATION</w:t>
            </w:r>
          </w:p>
          <w:p w14:paraId="0132E69E" w14:textId="77777777" w:rsidR="00AD5B65" w:rsidRDefault="00AD5B65" w:rsidP="00590682">
            <w:pPr>
              <w:shd w:val="clear" w:color="auto" w:fill="FFFFFF" w:themeFill="background1"/>
              <w:rPr>
                <w:rStyle w:val="NotBold"/>
                <w:bCs/>
              </w:rPr>
            </w:pPr>
          </w:p>
          <w:p w14:paraId="37100409" w14:textId="0A7337DE" w:rsidR="008A7E21" w:rsidRPr="00782E0D" w:rsidRDefault="008A7E21" w:rsidP="00590682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>I, Deepak Sharma hereby declare that the information contained herein is true and correct to the best of my knowledge and belief.</w:t>
            </w:r>
          </w:p>
          <w:p w14:paraId="1189FA6E" w14:textId="4D06EB4B" w:rsidR="008A7E21" w:rsidRPr="0046264B" w:rsidRDefault="008A7E21" w:rsidP="00590682">
            <w:pPr>
              <w:shd w:val="clear" w:color="auto" w:fill="FFFFFF" w:themeFill="background1"/>
              <w:rPr>
                <w:rStyle w:val="NotBold"/>
                <w:rFonts w:ascii="Times New Roman" w:hAnsi="Times New Roman" w:cs="Times New Roman"/>
                <w:bCs/>
                <w:i/>
                <w:iCs/>
                <w:color w:val="000000" w:themeColor="text1"/>
                <w:szCs w:val="20"/>
              </w:rPr>
            </w:pPr>
            <w:r w:rsidRPr="00782E0D">
              <w:rPr>
                <w:rFonts w:ascii="Times New Roman" w:hAnsi="Times New Roman" w:cs="Times New Roman"/>
                <w:szCs w:val="20"/>
              </w:rPr>
              <w:t xml:space="preserve">                                                                 </w:t>
            </w:r>
            <w:r w:rsidR="005D7DD0">
              <w:rPr>
                <w:rFonts w:ascii="Times New Roman" w:hAnsi="Times New Roman" w:cs="Times New Roman"/>
                <w:szCs w:val="20"/>
              </w:rPr>
              <w:t xml:space="preserve">                                 </w:t>
            </w:r>
            <w:r w:rsidRPr="00782E0D">
              <w:rPr>
                <w:rFonts w:ascii="Times New Roman" w:hAnsi="Times New Roman" w:cs="Times New Roman"/>
                <w:szCs w:val="20"/>
              </w:rPr>
              <w:t xml:space="preserve">    </w:t>
            </w:r>
            <w:r w:rsidR="00A75F5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2E0D">
              <w:rPr>
                <w:rFonts w:ascii="Times New Roman" w:hAnsi="Times New Roman" w:cs="Times New Roman"/>
                <w:szCs w:val="20"/>
              </w:rPr>
              <w:t xml:space="preserve">        </w:t>
            </w:r>
            <w:r w:rsidRPr="0046264B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Deepak Sharma</w:t>
            </w:r>
          </w:p>
        </w:tc>
      </w:tr>
    </w:tbl>
    <w:p w14:paraId="61C188E5" w14:textId="31ACB111" w:rsidR="00871DB8" w:rsidRPr="00782E0D" w:rsidRDefault="00871DB8" w:rsidP="00AD5B65">
      <w:pPr>
        <w:shd w:val="clear" w:color="auto" w:fill="FFFFFF" w:themeFill="background1"/>
        <w:rPr>
          <w:rFonts w:ascii="Times New Roman" w:hAnsi="Times New Roman" w:cs="Times New Roman"/>
          <w:color w:val="auto"/>
          <w:szCs w:val="20"/>
        </w:rPr>
      </w:pPr>
    </w:p>
    <w:sectPr w:rsidR="00871DB8" w:rsidRPr="00782E0D" w:rsidSect="00CC123D">
      <w:pgSz w:w="11906" w:h="16838" w:code="9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0946" w14:textId="77777777" w:rsidR="00D8602C" w:rsidRDefault="00D8602C" w:rsidP="00AA35A8">
      <w:pPr>
        <w:spacing w:line="240" w:lineRule="auto"/>
      </w:pPr>
      <w:r>
        <w:separator/>
      </w:r>
    </w:p>
  </w:endnote>
  <w:endnote w:type="continuationSeparator" w:id="0">
    <w:p w14:paraId="0745361C" w14:textId="77777777" w:rsidR="00D8602C" w:rsidRDefault="00D8602C" w:rsidP="00AA35A8">
      <w:pPr>
        <w:spacing w:line="240" w:lineRule="auto"/>
      </w:pPr>
      <w:r>
        <w:continuationSeparator/>
      </w:r>
    </w:p>
  </w:endnote>
  <w:endnote w:type="continuationNotice" w:id="1">
    <w:p w14:paraId="08C75CA3" w14:textId="77777777" w:rsidR="00D8602C" w:rsidRDefault="00D860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4345" w14:textId="77777777" w:rsidR="00D8602C" w:rsidRDefault="00D8602C" w:rsidP="00AA35A8">
      <w:pPr>
        <w:spacing w:line="240" w:lineRule="auto"/>
      </w:pPr>
      <w:r>
        <w:separator/>
      </w:r>
    </w:p>
  </w:footnote>
  <w:footnote w:type="continuationSeparator" w:id="0">
    <w:p w14:paraId="5F12B299" w14:textId="77777777" w:rsidR="00D8602C" w:rsidRDefault="00D8602C" w:rsidP="00AA35A8">
      <w:pPr>
        <w:spacing w:line="240" w:lineRule="auto"/>
      </w:pPr>
      <w:r>
        <w:continuationSeparator/>
      </w:r>
    </w:p>
  </w:footnote>
  <w:footnote w:type="continuationNotice" w:id="1">
    <w:p w14:paraId="081CE9A4" w14:textId="77777777" w:rsidR="00D8602C" w:rsidRDefault="00D8602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3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138" type="#_x0000_t75" alt="Envelope with solid fill" style="width:9.5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" o:bullet="t">
        <v:imagedata r:id="rId3" o:title="" croptop="-8086f" cropbottom="-7235f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BAA"/>
    <w:multiLevelType w:val="hybridMultilevel"/>
    <w:tmpl w:val="C9B2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025FB"/>
    <w:multiLevelType w:val="hybridMultilevel"/>
    <w:tmpl w:val="7262A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80F61"/>
    <w:multiLevelType w:val="hybridMultilevel"/>
    <w:tmpl w:val="5AB8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2"/>
  </w:num>
  <w:num w:numId="2" w16cid:durableId="1806507031">
    <w:abstractNumId w:val="10"/>
  </w:num>
  <w:num w:numId="3" w16cid:durableId="1774394388">
    <w:abstractNumId w:val="5"/>
  </w:num>
  <w:num w:numId="4" w16cid:durableId="2058429382">
    <w:abstractNumId w:val="6"/>
  </w:num>
  <w:num w:numId="5" w16cid:durableId="537013467">
    <w:abstractNumId w:val="4"/>
  </w:num>
  <w:num w:numId="6" w16cid:durableId="1832286735">
    <w:abstractNumId w:val="8"/>
  </w:num>
  <w:num w:numId="7" w16cid:durableId="909921174">
    <w:abstractNumId w:val="0"/>
  </w:num>
  <w:num w:numId="8" w16cid:durableId="1533300515">
    <w:abstractNumId w:val="9"/>
  </w:num>
  <w:num w:numId="9" w16cid:durableId="440800961">
    <w:abstractNumId w:val="1"/>
  </w:num>
  <w:num w:numId="10" w16cid:durableId="975451730">
    <w:abstractNumId w:val="7"/>
  </w:num>
  <w:num w:numId="11" w16cid:durableId="1714302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B1"/>
    <w:rsid w:val="0000752A"/>
    <w:rsid w:val="00011E5F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97D3A"/>
    <w:rsid w:val="001B160B"/>
    <w:rsid w:val="00203213"/>
    <w:rsid w:val="002236D5"/>
    <w:rsid w:val="0023757B"/>
    <w:rsid w:val="00243756"/>
    <w:rsid w:val="00253CBD"/>
    <w:rsid w:val="0027193E"/>
    <w:rsid w:val="002A7891"/>
    <w:rsid w:val="002C47F6"/>
    <w:rsid w:val="002C4E0C"/>
    <w:rsid w:val="002D178C"/>
    <w:rsid w:val="002D3143"/>
    <w:rsid w:val="002E7306"/>
    <w:rsid w:val="00314D92"/>
    <w:rsid w:val="00331DCE"/>
    <w:rsid w:val="00334FEA"/>
    <w:rsid w:val="00343C48"/>
    <w:rsid w:val="003514CA"/>
    <w:rsid w:val="00352A17"/>
    <w:rsid w:val="00380DEE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264B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90682"/>
    <w:rsid w:val="005D7DD0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6E2627"/>
    <w:rsid w:val="006E2E90"/>
    <w:rsid w:val="00745AA9"/>
    <w:rsid w:val="00746B0A"/>
    <w:rsid w:val="007704E6"/>
    <w:rsid w:val="00771A46"/>
    <w:rsid w:val="00772D95"/>
    <w:rsid w:val="00773EB1"/>
    <w:rsid w:val="00782E0D"/>
    <w:rsid w:val="00791376"/>
    <w:rsid w:val="00791C5D"/>
    <w:rsid w:val="007B4FF4"/>
    <w:rsid w:val="007D7F15"/>
    <w:rsid w:val="007F4BE1"/>
    <w:rsid w:val="00831977"/>
    <w:rsid w:val="00836AA3"/>
    <w:rsid w:val="008377D9"/>
    <w:rsid w:val="00850571"/>
    <w:rsid w:val="008506D1"/>
    <w:rsid w:val="00861E4C"/>
    <w:rsid w:val="00871DB8"/>
    <w:rsid w:val="008770FA"/>
    <w:rsid w:val="008827DA"/>
    <w:rsid w:val="00887E05"/>
    <w:rsid w:val="008A171A"/>
    <w:rsid w:val="008A7E21"/>
    <w:rsid w:val="008C1084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0EBC"/>
    <w:rsid w:val="009230A7"/>
    <w:rsid w:val="00933EF6"/>
    <w:rsid w:val="009529EB"/>
    <w:rsid w:val="009805B1"/>
    <w:rsid w:val="009B4B3C"/>
    <w:rsid w:val="009B55A3"/>
    <w:rsid w:val="009D646A"/>
    <w:rsid w:val="00A07AEA"/>
    <w:rsid w:val="00A1561F"/>
    <w:rsid w:val="00A365DA"/>
    <w:rsid w:val="00A633B0"/>
    <w:rsid w:val="00A75F5B"/>
    <w:rsid w:val="00A82BE7"/>
    <w:rsid w:val="00A90A97"/>
    <w:rsid w:val="00AA1166"/>
    <w:rsid w:val="00AA35A8"/>
    <w:rsid w:val="00AB0853"/>
    <w:rsid w:val="00AD590F"/>
    <w:rsid w:val="00AD5B65"/>
    <w:rsid w:val="00AE562D"/>
    <w:rsid w:val="00B017E5"/>
    <w:rsid w:val="00B04123"/>
    <w:rsid w:val="00B06922"/>
    <w:rsid w:val="00B20F64"/>
    <w:rsid w:val="00B36463"/>
    <w:rsid w:val="00B42685"/>
    <w:rsid w:val="00B51639"/>
    <w:rsid w:val="00B65B45"/>
    <w:rsid w:val="00B710A4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C123D"/>
    <w:rsid w:val="00CF22B3"/>
    <w:rsid w:val="00CF2BE7"/>
    <w:rsid w:val="00D00CD9"/>
    <w:rsid w:val="00D15AAE"/>
    <w:rsid w:val="00D22971"/>
    <w:rsid w:val="00D3419C"/>
    <w:rsid w:val="00D60B19"/>
    <w:rsid w:val="00D8602C"/>
    <w:rsid w:val="00D86385"/>
    <w:rsid w:val="00D95726"/>
    <w:rsid w:val="00DA4B7F"/>
    <w:rsid w:val="00DB472D"/>
    <w:rsid w:val="00DC4FED"/>
    <w:rsid w:val="00DD06F1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B1059"/>
    <w:rsid w:val="00FD47AE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54E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1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5D7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d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AA84BE717F419BB344889C0A04D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0BEE-7F1B-4AB7-89BE-3ADD8AC27C99}"/>
      </w:docPartPr>
      <w:docPartBody>
        <w:p w:rsidR="00FA791F" w:rsidRDefault="00EE2BE2" w:rsidP="00EE2BE2">
          <w:pPr>
            <w:pStyle w:val="85AA84BE717F419BB344889C0A04D3F8"/>
          </w:pPr>
          <w:r w:rsidRPr="00771A46">
            <w:t>CONTACT</w:t>
          </w:r>
        </w:p>
      </w:docPartBody>
    </w:docPart>
    <w:docPart>
      <w:docPartPr>
        <w:name w:val="EFA4218692F44FC79C85A786B714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76F8B-444A-40FA-AC30-39D45BB038BE}"/>
      </w:docPartPr>
      <w:docPartBody>
        <w:p w:rsidR="00FA791F" w:rsidRDefault="00EE2BE2" w:rsidP="00EE2BE2">
          <w:pPr>
            <w:pStyle w:val="EFA4218692F44FC79C85A786B714B898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E2"/>
    <w:rsid w:val="001F4D5E"/>
    <w:rsid w:val="00211D06"/>
    <w:rsid w:val="003833A8"/>
    <w:rsid w:val="003F26BB"/>
    <w:rsid w:val="009909EA"/>
    <w:rsid w:val="00CE24DA"/>
    <w:rsid w:val="00D91E49"/>
    <w:rsid w:val="00EE2BE2"/>
    <w:rsid w:val="00F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A84BE717F419BB344889C0A04D3F8">
    <w:name w:val="85AA84BE717F419BB344889C0A04D3F8"/>
    <w:rsid w:val="00EE2BE2"/>
  </w:style>
  <w:style w:type="paragraph" w:customStyle="1" w:styleId="EFA4218692F44FC79C85A786B714B898">
    <w:name w:val="EFA4218692F44FC79C85A786B714B898"/>
    <w:rsid w:val="00EE2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4532B-0187-460A-A8DB-FC3573DDB0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2023-09-03T15:18:00Z</dcterms:created>
  <dcterms:modified xsi:type="dcterms:W3CDTF">2023-09-03T15:18:00Z</dcterms:modified>
</cp:coreProperties>
</file>